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568"/>
        <w:gridCol w:w="291"/>
        <w:gridCol w:w="3535"/>
        <w:gridCol w:w="6390"/>
        <w:gridCol w:w="291"/>
        <w:gridCol w:w="567"/>
      </w:tblGrid>
      <w:tr w:rsidR="00F91753" w:rsidRPr="00320ECB" w14:paraId="48B44685" w14:textId="77777777" w:rsidTr="00150073">
        <w:trPr>
          <w:trHeight w:val="415"/>
          <w:jc w:val="center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281A4" w14:textId="77777777" w:rsidR="00F91753" w:rsidRPr="00173B36" w:rsidRDefault="00F91753" w:rsidP="00262B06"/>
        </w:tc>
      </w:tr>
      <w:tr w:rsidR="00173B36" w:rsidRPr="00320ECB" w14:paraId="2F4534AA" w14:textId="77777777" w:rsidTr="00CC5ED4">
        <w:trPr>
          <w:trHeight w:val="273"/>
          <w:jc w:val="center"/>
        </w:trPr>
        <w:tc>
          <w:tcPr>
            <w:tcW w:w="567" w:type="dxa"/>
            <w:vMerge w:val="restart"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024345" w14:textId="77777777" w:rsidR="00F91753" w:rsidRPr="00173B36" w:rsidRDefault="00F91753" w:rsidP="00262B06"/>
        </w:tc>
        <w:tc>
          <w:tcPr>
            <w:tcW w:w="27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DB7792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86FD25" w14:textId="77777777" w:rsidR="00F91753" w:rsidRPr="00173B36" w:rsidRDefault="00F91753" w:rsidP="00262B06">
            <w:pPr>
              <w:pStyle w:val="NoSpacing"/>
            </w:pPr>
          </w:p>
        </w:tc>
        <w:tc>
          <w:tcPr>
            <w:tcW w:w="28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A5DDE" w14:textId="77777777" w:rsidR="00F91753" w:rsidRPr="00173B36" w:rsidRDefault="00F91753" w:rsidP="00262B06"/>
        </w:tc>
        <w:tc>
          <w:tcPr>
            <w:tcW w:w="567" w:type="dxa"/>
            <w:vMerge w:val="restart"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DFD6EE" w14:textId="77777777" w:rsidR="00F91753" w:rsidRPr="00173B36" w:rsidRDefault="00F91753" w:rsidP="00262B06"/>
        </w:tc>
      </w:tr>
      <w:tr w:rsidR="00173B36" w:rsidRPr="00320ECB" w14:paraId="386F70B8" w14:textId="77777777" w:rsidTr="009E2694">
        <w:trPr>
          <w:trHeight w:val="1198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022D2F" w14:textId="77777777" w:rsidR="00F91753" w:rsidRPr="00173B36" w:rsidRDefault="00F91753" w:rsidP="00262B06"/>
        </w:tc>
        <w:tc>
          <w:tcPr>
            <w:tcW w:w="279" w:type="dxa"/>
            <w:vMerge/>
            <w:tcBorders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8C2C3B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89AA33" w14:textId="49F2F5B6" w:rsidR="00261E7B" w:rsidRDefault="00261E7B" w:rsidP="00262B06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148C1339" wp14:editId="5CCA2807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DD5281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="00DD51B1">
              <w:t>Samantha Bartlett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26E88D5" wp14:editId="7584299E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ECB550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07534D68" w14:textId="1E3DB60F" w:rsidR="00B62B99" w:rsidRPr="00173B36" w:rsidRDefault="00DD51B1" w:rsidP="00262B06">
            <w:pPr>
              <w:pStyle w:val="Subtitle"/>
            </w:pPr>
            <w:r>
              <w:t>Junior Software Engineer</w:t>
            </w:r>
          </w:p>
        </w:tc>
        <w:tc>
          <w:tcPr>
            <w:tcW w:w="289" w:type="dxa"/>
            <w:vMerge/>
            <w:tcBorders>
              <w:lef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D5152" w14:textId="77777777" w:rsidR="00F91753" w:rsidRPr="00173B36" w:rsidRDefault="00F91753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B575A7" w14:textId="77777777" w:rsidR="00F91753" w:rsidRPr="00173B36" w:rsidRDefault="00F91753" w:rsidP="00262B06"/>
        </w:tc>
      </w:tr>
      <w:tr w:rsidR="00173B36" w:rsidRPr="00320ECB" w14:paraId="07EB8D4D" w14:textId="77777777" w:rsidTr="00F51EE4">
        <w:trPr>
          <w:trHeight w:val="145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440FA6" w14:textId="77777777" w:rsidR="004A4C74" w:rsidRPr="00173B36" w:rsidRDefault="004A4C74" w:rsidP="00262B06"/>
        </w:tc>
        <w:tc>
          <w:tcPr>
            <w:tcW w:w="27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190DC0" w14:textId="77777777" w:rsidR="004A4C74" w:rsidRPr="00173B36" w:rsidRDefault="004A4C74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314C4E" w14:textId="77777777" w:rsidR="004A4C74" w:rsidRPr="00173B36" w:rsidRDefault="004A4C74" w:rsidP="00262B06">
            <w:pPr>
              <w:pStyle w:val="NoSpacing"/>
            </w:pPr>
          </w:p>
        </w:tc>
        <w:tc>
          <w:tcPr>
            <w:tcW w:w="28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48FFBC" w14:textId="77777777" w:rsidR="004A4C74" w:rsidRPr="00173B36" w:rsidRDefault="004A4C74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87C05E" w14:textId="77777777" w:rsidR="004A4C74" w:rsidRPr="00173B36" w:rsidRDefault="004A4C74" w:rsidP="00262B06"/>
        </w:tc>
      </w:tr>
      <w:tr w:rsidR="00F91753" w:rsidRPr="00320ECB" w14:paraId="5C390024" w14:textId="77777777" w:rsidTr="00150073">
        <w:trPr>
          <w:trHeight w:val="670"/>
          <w:jc w:val="center"/>
        </w:trPr>
        <w:tc>
          <w:tcPr>
            <w:tcW w:w="11624" w:type="dxa"/>
            <w:gridSpan w:val="6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986A75" w14:textId="77777777" w:rsidR="00F91753" w:rsidRPr="00173B36" w:rsidRDefault="00F91753" w:rsidP="00262B06"/>
        </w:tc>
      </w:tr>
      <w:tr w:rsidR="00686284" w:rsidRPr="00320ECB" w14:paraId="441A1129" w14:textId="77777777" w:rsidTr="00150073">
        <w:trPr>
          <w:trHeight w:val="937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5582D007C82640BA9F0B1581614146DC"/>
              </w:placeholder>
              <w:temporary/>
              <w:showingPlcHdr/>
              <w15:appearance w15:val="hidden"/>
            </w:sdtPr>
            <w:sdtContent>
              <w:p w14:paraId="11C745D0" w14:textId="77777777" w:rsidR="00792D43" w:rsidRPr="00173B36" w:rsidRDefault="00FF673C" w:rsidP="00262B06">
                <w:pPr>
                  <w:pStyle w:val="Heading1"/>
                </w:pPr>
                <w:r w:rsidRPr="00173B36">
                  <w:t>CONTACT</w:t>
                </w:r>
              </w:p>
            </w:sdtContent>
          </w:sdt>
          <w:p w14:paraId="24CE0326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A3D9539" wp14:editId="57928B3D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BF0B6DB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E5B8054" w14:textId="67151F60" w:rsidR="00792D43" w:rsidRPr="000C4D57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sz w:val="24"/>
                <w:szCs w:val="24"/>
                <w:lang w:val="fr-FR"/>
              </w:rPr>
            </w:pPr>
            <w:r w:rsidRPr="000C4D57">
              <w:rPr>
                <w:noProof/>
                <w:sz w:val="24"/>
                <w:szCs w:val="24"/>
              </w:rPr>
              <w:drawing>
                <wp:inline distT="0" distB="0" distL="0" distR="0" wp14:anchorId="2BF493B4" wp14:editId="60D3337C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0C4D57">
              <w:rPr>
                <w:sz w:val="24"/>
                <w:szCs w:val="24"/>
                <w:lang w:val="fr-FR"/>
              </w:rPr>
              <w:t xml:space="preserve"> </w:t>
            </w:r>
            <w:r w:rsidR="00DD51B1" w:rsidRPr="000C4D57">
              <w:rPr>
                <w:sz w:val="24"/>
                <w:szCs w:val="24"/>
              </w:rPr>
              <w:t>903-261-2924</w:t>
            </w:r>
          </w:p>
          <w:p w14:paraId="0AFC9F81" w14:textId="466B32E7" w:rsidR="00792D43" w:rsidRPr="000C4D57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sz w:val="24"/>
                <w:szCs w:val="24"/>
                <w:lang w:val="fr-FR"/>
              </w:rPr>
            </w:pPr>
            <w:r w:rsidRPr="000C4D57">
              <w:rPr>
                <w:noProof/>
                <w:sz w:val="24"/>
                <w:szCs w:val="24"/>
              </w:rPr>
              <w:drawing>
                <wp:inline distT="0" distB="0" distL="0" distR="0" wp14:anchorId="59984481" wp14:editId="4188DEA8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0C4D57">
              <w:rPr>
                <w:sz w:val="24"/>
                <w:szCs w:val="24"/>
                <w:lang w:val="fr-FR"/>
              </w:rPr>
              <w:t xml:space="preserve"> </w:t>
            </w:r>
            <w:r w:rsidR="001740EC">
              <w:rPr>
                <w:sz w:val="24"/>
                <w:szCs w:val="24"/>
              </w:rPr>
              <w:t>bartsama87@gmail.com</w:t>
            </w:r>
          </w:p>
          <w:p w14:paraId="187FD3F5" w14:textId="60955C93" w:rsidR="00686284" w:rsidRPr="00173B36" w:rsidRDefault="00FB1F01" w:rsidP="00262B06">
            <w:pPr>
              <w:pStyle w:val="Contact"/>
              <w:framePr w:wrap="auto" w:vAnchor="margin" w:xAlign="left" w:yAlign="inline"/>
              <w:suppressOverlap w:val="0"/>
            </w:pPr>
            <w:r w:rsidRPr="000C4D57">
              <w:rPr>
                <w:noProof/>
                <w:sz w:val="24"/>
                <w:szCs w:val="24"/>
              </w:rPr>
              <w:drawing>
                <wp:inline distT="0" distB="0" distL="0" distR="0" wp14:anchorId="3AD2AC0C" wp14:editId="3F1F1A1B">
                  <wp:extent cx="190500" cy="180975"/>
                  <wp:effectExtent l="0" t="0" r="0" b="9525"/>
                  <wp:docPr id="11" name="Graphic 11" descr="Glob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n_Globe_178810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0C4D57">
              <w:rPr>
                <w:sz w:val="24"/>
                <w:szCs w:val="24"/>
              </w:rPr>
              <w:t xml:space="preserve"> </w:t>
            </w:r>
            <w:r w:rsidR="000C4D57" w:rsidRPr="000C4D57">
              <w:rPr>
                <w:sz w:val="24"/>
                <w:szCs w:val="24"/>
              </w:rPr>
              <w:t>bartlett-s.github.io/Portfolio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AF32B67" w14:textId="07EC7A1E" w:rsidR="008C78F5" w:rsidRPr="00173B36" w:rsidRDefault="00FB48D3" w:rsidP="00262B06">
            <w:pPr>
              <w:pStyle w:val="Heading1"/>
            </w:pPr>
            <w:r>
              <w:t>Summary</w:t>
            </w:r>
          </w:p>
          <w:p w14:paraId="5DD5009B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7395E2B" wp14:editId="5EDE61B9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B381900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4B6846F" w14:textId="2879BD1B" w:rsidR="00DD51B1" w:rsidRDefault="00DD51B1" w:rsidP="00DD51B1">
            <w:pPr>
              <w:spacing w:after="0" w:line="240" w:lineRule="auto"/>
            </w:pPr>
            <w:r>
              <w:t xml:space="preserve">Fast learning and ambitious computer science graduate with skills in object-oriented programming and digital art. I have a passion for </w:t>
            </w:r>
            <w:r w:rsidR="005A415B">
              <w:t xml:space="preserve">problem solving, </w:t>
            </w:r>
            <w:r>
              <w:t xml:space="preserve">video games and 3d art design and </w:t>
            </w:r>
            <w:r w:rsidR="005A415B">
              <w:t xml:space="preserve">I </w:t>
            </w:r>
            <w:r>
              <w:t xml:space="preserve">hope to turn that passion into a career. </w:t>
            </w:r>
          </w:p>
          <w:p w14:paraId="4F85339E" w14:textId="6876300C" w:rsidR="00686284" w:rsidRPr="00173B36" w:rsidRDefault="00686284" w:rsidP="00262B06"/>
        </w:tc>
      </w:tr>
      <w:tr w:rsidR="00F716E1" w:rsidRPr="00320ECB" w14:paraId="1D6D9C86" w14:textId="77777777" w:rsidTr="00950FD5">
        <w:trPr>
          <w:trHeight w:val="4987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9BF26A8EE3CF456B933BC86DEAA4118C"/>
              </w:placeholder>
              <w:temporary/>
              <w:showingPlcHdr/>
              <w15:appearance w15:val="hidden"/>
            </w:sdtPr>
            <w:sdtContent>
              <w:p w14:paraId="371126CA" w14:textId="77777777" w:rsidR="00F716E1" w:rsidRPr="00173B36" w:rsidRDefault="00FF673C" w:rsidP="00262B06">
                <w:pPr>
                  <w:pStyle w:val="Heading1"/>
                </w:pPr>
                <w:r w:rsidRPr="00173B36">
                  <w:t>SKILLS</w:t>
                </w:r>
              </w:p>
            </w:sdtContent>
          </w:sdt>
          <w:p w14:paraId="2809E582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457E8B3" wp14:editId="0B86E37D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858419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76DF401" w14:textId="29B0E2CD" w:rsidR="00950FD5" w:rsidRDefault="00DD51B1" w:rsidP="00DD51B1">
            <w:pPr>
              <w:pStyle w:val="ListParagraph"/>
            </w:pPr>
            <w:r>
              <w:t>Windows</w:t>
            </w:r>
          </w:p>
          <w:p w14:paraId="29018987" w14:textId="04302E54" w:rsidR="00F716E1" w:rsidRDefault="00637E53" w:rsidP="00DD51B1">
            <w:pPr>
              <w:pStyle w:val="ListParagraph"/>
            </w:pPr>
            <w:r>
              <w:t>linux</w:t>
            </w:r>
          </w:p>
          <w:p w14:paraId="02EAAA21" w14:textId="77777777" w:rsidR="00950FD5" w:rsidRDefault="00637E53" w:rsidP="00DD51B1">
            <w:pPr>
              <w:pStyle w:val="ListParagraph"/>
            </w:pPr>
            <w:r>
              <w:t>C++</w:t>
            </w:r>
          </w:p>
          <w:p w14:paraId="79D3FE40" w14:textId="77777777" w:rsidR="00950FD5" w:rsidRDefault="00637E53" w:rsidP="00DD51B1">
            <w:pPr>
              <w:pStyle w:val="ListParagraph"/>
            </w:pPr>
            <w:r>
              <w:t xml:space="preserve">Java </w:t>
            </w:r>
          </w:p>
          <w:p w14:paraId="5568A131" w14:textId="77777777" w:rsidR="00950FD5" w:rsidRDefault="00637E53" w:rsidP="00DD51B1">
            <w:pPr>
              <w:pStyle w:val="ListParagraph"/>
            </w:pPr>
            <w:r>
              <w:t>Javascript</w:t>
            </w:r>
          </w:p>
          <w:p w14:paraId="6B153EAE" w14:textId="22E20F10" w:rsidR="00DD51B1" w:rsidRDefault="00637E53" w:rsidP="00DD51B1">
            <w:pPr>
              <w:pStyle w:val="ListParagraph"/>
            </w:pPr>
            <w:r>
              <w:t>Python</w:t>
            </w:r>
          </w:p>
          <w:p w14:paraId="42AB5510" w14:textId="77777777" w:rsidR="00950FD5" w:rsidRDefault="00637E53" w:rsidP="00637E53">
            <w:pPr>
              <w:pStyle w:val="ListParagraph"/>
            </w:pPr>
            <w:r>
              <w:t>Visual Studio</w:t>
            </w:r>
          </w:p>
          <w:p w14:paraId="2421E0A2" w14:textId="77777777" w:rsidR="00950FD5" w:rsidRDefault="00637E53" w:rsidP="00637E53">
            <w:pPr>
              <w:pStyle w:val="ListParagraph"/>
            </w:pPr>
            <w:r>
              <w:t>eclipse</w:t>
            </w:r>
          </w:p>
          <w:p w14:paraId="247AC617" w14:textId="6BE3FB05" w:rsidR="00DD51B1" w:rsidRDefault="00637E53" w:rsidP="00637E53">
            <w:pPr>
              <w:pStyle w:val="ListParagraph"/>
            </w:pPr>
            <w:r>
              <w:t>Pycharm</w:t>
            </w:r>
          </w:p>
          <w:p w14:paraId="2CFE3E36" w14:textId="77777777" w:rsidR="00950FD5" w:rsidRDefault="00637E53" w:rsidP="00637E53">
            <w:pPr>
              <w:pStyle w:val="ListParagraph"/>
            </w:pPr>
            <w:r>
              <w:t>Github</w:t>
            </w:r>
          </w:p>
          <w:p w14:paraId="4ACD32E7" w14:textId="3FBC11A8" w:rsidR="00637E53" w:rsidRPr="00173B36" w:rsidRDefault="00637E53" w:rsidP="00637E53">
            <w:pPr>
              <w:pStyle w:val="ListParagraph"/>
            </w:pPr>
            <w:r>
              <w:t>jira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1888525358"/>
              <w:placeholder>
                <w:docPart w:val="7873FD97BA434C7D98BFF5361DF9E0ED"/>
              </w:placeholder>
              <w:temporary/>
              <w:showingPlcHdr/>
              <w15:appearance w15:val="hidden"/>
            </w:sdtPr>
            <w:sdtContent>
              <w:p w14:paraId="3D26A701" w14:textId="77777777" w:rsidR="00F716E1" w:rsidRPr="00173B36" w:rsidRDefault="00FF673C" w:rsidP="00262B06">
                <w:pPr>
                  <w:pStyle w:val="Heading1"/>
                </w:pPr>
                <w:r w:rsidRPr="00173B36">
                  <w:t>EXPERIENCE</w:t>
                </w:r>
              </w:p>
            </w:sdtContent>
          </w:sdt>
          <w:p w14:paraId="0EE19819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0D1D853" wp14:editId="1D64BE8C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D65103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58F7DC4" w14:textId="77777777" w:rsidR="006F19D0" w:rsidRDefault="00C359B8" w:rsidP="00262B06">
            <w:pPr>
              <w:pStyle w:val="Heading2"/>
            </w:pPr>
            <w:r>
              <w:t xml:space="preserve">Software Test Engineer | </w:t>
            </w:r>
            <w:r w:rsidR="006F19D0">
              <w:t>Actalent</w:t>
            </w:r>
            <w:r w:rsidR="006F19D0">
              <w:t xml:space="preserve"> </w:t>
            </w:r>
          </w:p>
          <w:p w14:paraId="7F94BC89" w14:textId="34D25EE6" w:rsidR="00B54AD3" w:rsidRPr="00173B36" w:rsidRDefault="00C359B8" w:rsidP="00262B06">
            <w:pPr>
              <w:pStyle w:val="Heading2"/>
            </w:pPr>
            <w:r>
              <w:t>(</w:t>
            </w:r>
            <w:r w:rsidR="006F19D0">
              <w:t>Trane Technologies</w:t>
            </w:r>
            <w:r>
              <w:t>)</w:t>
            </w:r>
          </w:p>
          <w:p w14:paraId="0811E296" w14:textId="141220B7" w:rsidR="00B54AD3" w:rsidRPr="00173B36" w:rsidRDefault="00C359B8" w:rsidP="00C359B8">
            <w:pPr>
              <w:pStyle w:val="Date"/>
            </w:pPr>
            <w:r>
              <w:t>12/2021 – 4/202</w:t>
            </w:r>
            <w:r w:rsidR="00997CCD">
              <w:t>2</w:t>
            </w:r>
          </w:p>
          <w:p w14:paraId="312E5010" w14:textId="4EDF3744" w:rsidR="00F716E1" w:rsidRPr="00C359B8" w:rsidRDefault="00C359B8" w:rsidP="00C359B8">
            <w:pPr>
              <w:spacing w:after="0" w:line="240" w:lineRule="auto"/>
            </w:pPr>
            <w:r>
              <w:t>Investigate and manage lab test requests • Keep reports on data analytic operations • Perform software updates • Report software defects • Validate software fixes • Manual testing on HVAC equipment • Finding ways to automate testing</w:t>
            </w:r>
          </w:p>
          <w:p w14:paraId="58C238CC" w14:textId="77777777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CEEC4E5" wp14:editId="2F045C56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E7F9A6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E09D2C9" w14:textId="3271B3C3" w:rsidR="00F716E1" w:rsidRPr="00173B36" w:rsidRDefault="00A4537C" w:rsidP="00262B06">
            <w:pPr>
              <w:pStyle w:val="Heading2"/>
            </w:pPr>
            <w:r>
              <w:t xml:space="preserve">Mathematics </w:t>
            </w:r>
            <w:r w:rsidR="00C359B8">
              <w:t>Tutor | Instructor | Kilgore College</w:t>
            </w:r>
          </w:p>
          <w:p w14:paraId="49E83958" w14:textId="32CAF9D1" w:rsidR="00B54AD3" w:rsidRPr="00173B36" w:rsidRDefault="00C359B8" w:rsidP="00262B06">
            <w:pPr>
              <w:pStyle w:val="Date"/>
            </w:pPr>
            <w:r>
              <w:t>8/2011 – 4/2020</w:t>
            </w:r>
          </w:p>
          <w:p w14:paraId="4FC2EF7E" w14:textId="0EE300AD" w:rsidR="00F51E3E" w:rsidRPr="00173B36" w:rsidRDefault="00C359B8" w:rsidP="008D315C">
            <w:r w:rsidRPr="00C359B8">
              <w:t>Supervising student tutors • Monitoring student activity • Overseeing learning in the lab while on duty • One on one math instruction</w:t>
            </w:r>
            <w:r w:rsidR="00F51E3E"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5570C3C" wp14:editId="077D2E18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861D5BE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BA18632" w14:textId="277D42B5" w:rsidR="008D315C" w:rsidRDefault="008D315C" w:rsidP="00283142">
            <w:pPr>
              <w:pStyle w:val="Heading1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t>Projects</w:t>
            </w:r>
          </w:p>
          <w:p w14:paraId="3FE2A639" w14:textId="0A981F9F" w:rsidR="00283142" w:rsidRDefault="008D315C" w:rsidP="00283142">
            <w:pPr>
              <w:spacing w:before="0"/>
              <w:rPr>
                <w:rFonts w:eastAsiaTheme="majorEastAsia" w:cstheme="majorBidi"/>
                <w:color w:val="465870" w:themeColor="accent1" w:themeShade="BF"/>
                <w:sz w:val="28"/>
                <w:szCs w:val="26"/>
              </w:rPr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3604C92" wp14:editId="20661E9C">
                      <wp:extent cx="521970" cy="0"/>
                      <wp:effectExtent l="0" t="0" r="0" b="0"/>
                      <wp:docPr id="2" name="Straight Connector 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AED8D8" id="Straight Connector 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C9CD66E" w14:textId="4817AC7F" w:rsidR="00283142" w:rsidRPr="00173B36" w:rsidRDefault="002B4DC5" w:rsidP="00283142">
            <w:pPr>
              <w:pStyle w:val="Date"/>
            </w:pPr>
            <w:r>
              <w:rPr>
                <w:rFonts w:eastAsiaTheme="majorEastAsia" w:cstheme="majorBidi"/>
                <w:color w:val="465870" w:themeColor="accent1" w:themeShade="BF"/>
                <w:sz w:val="28"/>
                <w:szCs w:val="26"/>
              </w:rPr>
              <w:t>E</w:t>
            </w:r>
            <w:r w:rsidR="00283142" w:rsidRPr="00283142">
              <w:rPr>
                <w:rFonts w:eastAsiaTheme="majorEastAsia" w:cstheme="majorBidi"/>
                <w:color w:val="465870" w:themeColor="accent1" w:themeShade="BF"/>
                <w:sz w:val="28"/>
                <w:szCs w:val="26"/>
              </w:rPr>
              <w:t xml:space="preserve">mployee database system using </w:t>
            </w:r>
            <w:r w:rsidR="00283142">
              <w:rPr>
                <w:rFonts w:eastAsiaTheme="majorEastAsia" w:cstheme="majorBidi"/>
                <w:color w:val="465870" w:themeColor="accent1" w:themeShade="BF"/>
                <w:sz w:val="28"/>
                <w:szCs w:val="26"/>
              </w:rPr>
              <w:t>Java</w:t>
            </w:r>
          </w:p>
          <w:p w14:paraId="1B161B95" w14:textId="77777777" w:rsidR="00283142" w:rsidRPr="008D315C" w:rsidRDefault="00283142" w:rsidP="00283142">
            <w:pPr>
              <w:numPr>
                <w:ilvl w:val="0"/>
                <w:numId w:val="2"/>
              </w:numPr>
              <w:spacing w:before="0" w:after="0" w:line="240" w:lineRule="auto"/>
            </w:pPr>
            <w:r w:rsidRPr="008D315C">
              <w:t>Allowed admin user to add and remove employees from the system</w:t>
            </w:r>
          </w:p>
          <w:p w14:paraId="3A2CD076" w14:textId="77777777" w:rsidR="00283142" w:rsidRPr="008D315C" w:rsidRDefault="00283142" w:rsidP="00283142">
            <w:pPr>
              <w:numPr>
                <w:ilvl w:val="0"/>
                <w:numId w:val="2"/>
              </w:numPr>
              <w:spacing w:before="0" w:after="0" w:line="240" w:lineRule="auto"/>
            </w:pPr>
            <w:r w:rsidRPr="008D315C">
              <w:t>System allowed for users to change their password</w:t>
            </w:r>
          </w:p>
          <w:p w14:paraId="64461495" w14:textId="77777777" w:rsidR="00283142" w:rsidRPr="008D315C" w:rsidRDefault="00283142" w:rsidP="00283142">
            <w:pPr>
              <w:numPr>
                <w:ilvl w:val="0"/>
                <w:numId w:val="2"/>
              </w:numPr>
              <w:spacing w:before="0" w:after="0" w:line="240" w:lineRule="auto"/>
            </w:pPr>
            <w:r w:rsidRPr="008D315C">
              <w:t>System included an employee messaging system so employees could communicate</w:t>
            </w:r>
          </w:p>
          <w:p w14:paraId="6F909089" w14:textId="77777777" w:rsidR="00283142" w:rsidRPr="008D315C" w:rsidRDefault="00283142" w:rsidP="00283142">
            <w:pPr>
              <w:numPr>
                <w:ilvl w:val="0"/>
                <w:numId w:val="2"/>
              </w:numPr>
              <w:spacing w:before="0" w:after="0" w:line="240" w:lineRule="auto"/>
            </w:pPr>
            <w:r w:rsidRPr="008D315C">
              <w:t>Employee information was stored locally in a database</w:t>
            </w:r>
          </w:p>
          <w:p w14:paraId="1805D401" w14:textId="77777777" w:rsidR="00283142" w:rsidRDefault="00283142" w:rsidP="00283142">
            <w:pPr>
              <w:numPr>
                <w:ilvl w:val="0"/>
                <w:numId w:val="2"/>
              </w:numPr>
              <w:spacing w:before="0" w:after="0" w:line="240" w:lineRule="auto"/>
            </w:pPr>
            <w:r w:rsidRPr="008D315C">
              <w:t>Employee messages were stored separately and cleared after the employee was removed from the database</w:t>
            </w:r>
          </w:p>
          <w:p w14:paraId="79EF9883" w14:textId="77777777" w:rsidR="00283142" w:rsidRPr="00173B36" w:rsidRDefault="00283142" w:rsidP="00283142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94BCFFE" wp14:editId="1C77285B">
                      <wp:extent cx="3968496" cy="0"/>
                      <wp:effectExtent l="0" t="0" r="0" b="0"/>
                      <wp:docPr id="6" name="Straight Connector 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8D5E2C" id="Straight Connector 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13E4EFD" w14:textId="77777777" w:rsidR="00283142" w:rsidRDefault="00283142" w:rsidP="00283142">
            <w:pPr>
              <w:spacing w:before="0" w:after="0"/>
              <w:rPr>
                <w:rFonts w:eastAsiaTheme="majorEastAsia" w:cstheme="majorBidi"/>
                <w:color w:val="465870" w:themeColor="accent1" w:themeShade="BF"/>
                <w:sz w:val="28"/>
                <w:szCs w:val="26"/>
              </w:rPr>
            </w:pPr>
          </w:p>
          <w:p w14:paraId="43EEF7B4" w14:textId="77DAA4EE" w:rsidR="00283142" w:rsidRDefault="00283142" w:rsidP="00283142">
            <w:pPr>
              <w:spacing w:before="0" w:after="0"/>
              <w:rPr>
                <w:rFonts w:eastAsiaTheme="majorEastAsia" w:cstheme="majorBidi"/>
                <w:color w:val="465870" w:themeColor="accent1" w:themeShade="BF"/>
                <w:sz w:val="28"/>
                <w:szCs w:val="26"/>
              </w:rPr>
            </w:pPr>
            <w:r w:rsidRPr="00150073">
              <w:rPr>
                <w:rFonts w:eastAsiaTheme="majorEastAsia" w:cstheme="majorBidi"/>
                <w:color w:val="465870" w:themeColor="accent1" w:themeShade="BF"/>
                <w:sz w:val="28"/>
                <w:szCs w:val="26"/>
              </w:rPr>
              <w:t xml:space="preserve">Raspberry PI </w:t>
            </w:r>
            <w:r w:rsidR="002B4DC5">
              <w:rPr>
                <w:rFonts w:eastAsiaTheme="majorEastAsia" w:cstheme="majorBidi"/>
                <w:color w:val="465870" w:themeColor="accent1" w:themeShade="BF"/>
                <w:sz w:val="28"/>
                <w:szCs w:val="26"/>
              </w:rPr>
              <w:t>w</w:t>
            </w:r>
            <w:r w:rsidRPr="00150073">
              <w:rPr>
                <w:rFonts w:eastAsiaTheme="majorEastAsia" w:cstheme="majorBidi"/>
                <w:color w:val="465870" w:themeColor="accent1" w:themeShade="BF"/>
                <w:sz w:val="28"/>
                <w:szCs w:val="26"/>
              </w:rPr>
              <w:t xml:space="preserve">eather </w:t>
            </w:r>
            <w:r w:rsidR="002B4DC5">
              <w:rPr>
                <w:rFonts w:eastAsiaTheme="majorEastAsia" w:cstheme="majorBidi"/>
                <w:color w:val="465870" w:themeColor="accent1" w:themeShade="BF"/>
                <w:sz w:val="28"/>
                <w:szCs w:val="26"/>
              </w:rPr>
              <w:t>m</w:t>
            </w:r>
            <w:r w:rsidRPr="00150073">
              <w:rPr>
                <w:rFonts w:eastAsiaTheme="majorEastAsia" w:cstheme="majorBidi"/>
                <w:color w:val="465870" w:themeColor="accent1" w:themeShade="BF"/>
                <w:sz w:val="28"/>
                <w:szCs w:val="26"/>
              </w:rPr>
              <w:t xml:space="preserve">onitoring </w:t>
            </w:r>
            <w:r w:rsidR="002B4DC5">
              <w:rPr>
                <w:rFonts w:eastAsiaTheme="majorEastAsia" w:cstheme="majorBidi"/>
                <w:color w:val="465870" w:themeColor="accent1" w:themeShade="BF"/>
                <w:sz w:val="28"/>
                <w:szCs w:val="26"/>
              </w:rPr>
              <w:t>s</w:t>
            </w:r>
            <w:r w:rsidRPr="00150073">
              <w:rPr>
                <w:rFonts w:eastAsiaTheme="majorEastAsia" w:cstheme="majorBidi"/>
                <w:color w:val="465870" w:themeColor="accent1" w:themeShade="BF"/>
                <w:sz w:val="28"/>
                <w:szCs w:val="26"/>
              </w:rPr>
              <w:t xml:space="preserve">ystem using </w:t>
            </w:r>
            <w:r>
              <w:rPr>
                <w:rFonts w:eastAsiaTheme="majorEastAsia" w:cstheme="majorBidi"/>
                <w:color w:val="465870" w:themeColor="accent1" w:themeShade="BF"/>
                <w:sz w:val="28"/>
                <w:szCs w:val="26"/>
              </w:rPr>
              <w:t>P</w:t>
            </w:r>
            <w:r w:rsidRPr="00150073">
              <w:rPr>
                <w:rFonts w:eastAsiaTheme="majorEastAsia" w:cstheme="majorBidi"/>
                <w:color w:val="465870" w:themeColor="accent1" w:themeShade="BF"/>
                <w:sz w:val="28"/>
                <w:szCs w:val="26"/>
              </w:rPr>
              <w:t>ython</w:t>
            </w:r>
          </w:p>
          <w:p w14:paraId="35011C72" w14:textId="77777777" w:rsidR="00283142" w:rsidRPr="00150073" w:rsidRDefault="00283142" w:rsidP="00283142">
            <w:pPr>
              <w:numPr>
                <w:ilvl w:val="0"/>
                <w:numId w:val="3"/>
              </w:numPr>
              <w:spacing w:before="0" w:after="0"/>
            </w:pPr>
            <w:r w:rsidRPr="00150073">
              <w:t>Weather station checked the temperature and humidity</w:t>
            </w:r>
          </w:p>
          <w:p w14:paraId="06AD1BDB" w14:textId="77777777" w:rsidR="00283142" w:rsidRPr="00150073" w:rsidRDefault="00283142" w:rsidP="00283142">
            <w:pPr>
              <w:numPr>
                <w:ilvl w:val="0"/>
                <w:numId w:val="3"/>
              </w:numPr>
              <w:spacing w:before="0" w:after="0"/>
            </w:pPr>
            <w:r w:rsidRPr="00150073">
              <w:t>Tracked the light level to approximate time for sunrise and sunset</w:t>
            </w:r>
          </w:p>
          <w:p w14:paraId="3A125D40" w14:textId="77777777" w:rsidR="00283142" w:rsidRPr="00150073" w:rsidRDefault="00283142" w:rsidP="00283142">
            <w:pPr>
              <w:numPr>
                <w:ilvl w:val="0"/>
                <w:numId w:val="3"/>
              </w:numPr>
              <w:spacing w:before="0" w:after="0"/>
            </w:pPr>
            <w:r w:rsidRPr="00150073">
              <w:t>Automatically reported information to json file on set time frame</w:t>
            </w:r>
          </w:p>
          <w:p w14:paraId="6D903F08" w14:textId="77777777" w:rsidR="00283142" w:rsidRPr="00150073" w:rsidRDefault="00283142" w:rsidP="00283142">
            <w:pPr>
              <w:numPr>
                <w:ilvl w:val="0"/>
                <w:numId w:val="3"/>
              </w:numPr>
              <w:spacing w:before="0" w:after="0"/>
            </w:pPr>
            <w:r w:rsidRPr="00150073">
              <w:t>Information was also loaded into a CanvasJS chart to be accessible online</w:t>
            </w:r>
          </w:p>
          <w:p w14:paraId="19D50D58" w14:textId="79FDFE95" w:rsidR="008D315C" w:rsidRPr="00173B36" w:rsidRDefault="00283142" w:rsidP="00283142">
            <w:pPr>
              <w:numPr>
                <w:ilvl w:val="0"/>
                <w:numId w:val="3"/>
              </w:numPr>
              <w:spacing w:before="0" w:after="0"/>
            </w:pPr>
            <w:r w:rsidRPr="00150073">
              <w:t>Added colored lights to quickly tell if temperatures or humidity was in a warning range</w:t>
            </w:r>
          </w:p>
        </w:tc>
      </w:tr>
      <w:tr w:rsidR="00F716E1" w:rsidRPr="00320ECB" w14:paraId="19495726" w14:textId="77777777" w:rsidTr="00CC5ED4">
        <w:trPr>
          <w:trHeight w:val="1833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5661FBE2EF774F558B73D39CA9A2E67B"/>
              </w:placeholder>
              <w:temporary/>
              <w:showingPlcHdr/>
              <w15:appearance w15:val="hidden"/>
            </w:sdtPr>
            <w:sdtContent>
              <w:p w14:paraId="111A72F6" w14:textId="77777777" w:rsidR="00F716E1" w:rsidRPr="00173B36" w:rsidRDefault="00FF673C" w:rsidP="00262B06">
                <w:pPr>
                  <w:pStyle w:val="Heading1"/>
                </w:pPr>
                <w:r w:rsidRPr="00173B36">
                  <w:t>EDUCATION</w:t>
                </w:r>
              </w:p>
            </w:sdtContent>
          </w:sdt>
          <w:p w14:paraId="3EB8F646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85E0F74" wp14:editId="7B83D2F1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F2AE25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8CCAA07" w14:textId="13536E43" w:rsidR="00F716E1" w:rsidRPr="00173B36" w:rsidRDefault="00637E53" w:rsidP="00262B06">
            <w:pPr>
              <w:pStyle w:val="Heading2"/>
            </w:pPr>
            <w:r>
              <w:t>BS in Computer Science</w:t>
            </w:r>
          </w:p>
          <w:p w14:paraId="3EA3BD23" w14:textId="44193694" w:rsidR="00F716E1" w:rsidRPr="00173B36" w:rsidRDefault="00637E53" w:rsidP="00637E53">
            <w:pPr>
              <w:pStyle w:val="Date"/>
              <w:spacing w:after="0"/>
            </w:pPr>
            <w:r>
              <w:t>May 2021 | 3.458 GPA</w:t>
            </w:r>
          </w:p>
          <w:p w14:paraId="2A9BC574" w14:textId="01533877" w:rsidR="00F716E1" w:rsidRDefault="00637E53" w:rsidP="00637E53">
            <w:pPr>
              <w:spacing w:after="0"/>
            </w:pPr>
            <w:r>
              <w:t>Southern New Hampshire University</w:t>
            </w:r>
          </w:p>
          <w:p w14:paraId="70A9EB45" w14:textId="2D89F0BD" w:rsidR="00637E53" w:rsidRPr="00173B36" w:rsidRDefault="00637E53" w:rsidP="00637E53">
            <w:pPr>
              <w:spacing w:after="0"/>
            </w:pPr>
            <w:r>
              <w:t>Concentration in Software Engineering</w:t>
            </w:r>
          </w:p>
          <w:p w14:paraId="34F2AF89" w14:textId="77777777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B4066C8" wp14:editId="40B3CA9E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1DA7E66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D44DDAE" w14:textId="07510D69" w:rsidR="00F716E1" w:rsidRPr="00173B36" w:rsidRDefault="00124727" w:rsidP="00262B06">
            <w:pPr>
              <w:pStyle w:val="Heading2"/>
            </w:pPr>
            <w:r>
              <w:t>AS</w:t>
            </w:r>
            <w:r w:rsidR="00637E53">
              <w:t xml:space="preserve"> in Mathematics</w:t>
            </w:r>
          </w:p>
          <w:p w14:paraId="35F93DEB" w14:textId="2B8FC703" w:rsidR="00B54AD3" w:rsidRPr="00173B36" w:rsidRDefault="00637E53" w:rsidP="00262B06">
            <w:pPr>
              <w:pStyle w:val="Date"/>
            </w:pPr>
            <w:r>
              <w:t>May 2012 | 3.64 GPA</w:t>
            </w:r>
          </w:p>
          <w:p w14:paraId="35C934D1" w14:textId="0CE7959F" w:rsidR="00950FD5" w:rsidRPr="00173B36" w:rsidRDefault="00124727" w:rsidP="00262B06">
            <w:r>
              <w:t>Kilgore College</w:t>
            </w:r>
          </w:p>
        </w:tc>
        <w:tc>
          <w:tcPr>
            <w:tcW w:w="7244" w:type="dxa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2FC049B" w14:textId="77777777" w:rsidR="00F716E1" w:rsidRPr="00173B36" w:rsidRDefault="00F716E1" w:rsidP="00262B06"/>
        </w:tc>
      </w:tr>
    </w:tbl>
    <w:p w14:paraId="2DA1000F" w14:textId="77777777" w:rsidR="00535F87" w:rsidRPr="00173B36" w:rsidRDefault="00535F87" w:rsidP="00262B06">
      <w:pPr>
        <w:spacing w:before="0" w:after="0"/>
      </w:pPr>
    </w:p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AFDCA" w14:textId="77777777" w:rsidR="00580ACB" w:rsidRDefault="00580ACB" w:rsidP="00BA3E51">
      <w:pPr>
        <w:spacing w:line="240" w:lineRule="auto"/>
      </w:pPr>
      <w:r>
        <w:separator/>
      </w:r>
    </w:p>
  </w:endnote>
  <w:endnote w:type="continuationSeparator" w:id="0">
    <w:p w14:paraId="6285F8BD" w14:textId="77777777" w:rsidR="00580ACB" w:rsidRDefault="00580ACB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CA302" w14:textId="77777777" w:rsidR="00580ACB" w:rsidRDefault="00580ACB" w:rsidP="00BA3E51">
      <w:pPr>
        <w:spacing w:line="240" w:lineRule="auto"/>
      </w:pPr>
      <w:r>
        <w:separator/>
      </w:r>
    </w:p>
  </w:footnote>
  <w:footnote w:type="continuationSeparator" w:id="0">
    <w:p w14:paraId="2A518A2C" w14:textId="77777777" w:rsidR="00580ACB" w:rsidRDefault="00580ACB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3063E0"/>
    <w:multiLevelType w:val="multilevel"/>
    <w:tmpl w:val="C6FA0C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483143A"/>
    <w:multiLevelType w:val="multilevel"/>
    <w:tmpl w:val="74D209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14112856">
    <w:abstractNumId w:val="0"/>
  </w:num>
  <w:num w:numId="2" w16cid:durableId="1666470019">
    <w:abstractNumId w:val="2"/>
  </w:num>
  <w:num w:numId="3" w16cid:durableId="699361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B1"/>
    <w:rsid w:val="00041F8A"/>
    <w:rsid w:val="00045F2E"/>
    <w:rsid w:val="00055BBC"/>
    <w:rsid w:val="00062225"/>
    <w:rsid w:val="00073BF3"/>
    <w:rsid w:val="00077FEB"/>
    <w:rsid w:val="00081B51"/>
    <w:rsid w:val="000A6E00"/>
    <w:rsid w:val="000C4D57"/>
    <w:rsid w:val="000C7293"/>
    <w:rsid w:val="000D3891"/>
    <w:rsid w:val="000F3FE2"/>
    <w:rsid w:val="000F5B2F"/>
    <w:rsid w:val="00124727"/>
    <w:rsid w:val="00140582"/>
    <w:rsid w:val="00144334"/>
    <w:rsid w:val="00150073"/>
    <w:rsid w:val="00157DB0"/>
    <w:rsid w:val="00173B36"/>
    <w:rsid w:val="001740EC"/>
    <w:rsid w:val="00177BCB"/>
    <w:rsid w:val="001905AF"/>
    <w:rsid w:val="001E5794"/>
    <w:rsid w:val="001F6D5E"/>
    <w:rsid w:val="00217454"/>
    <w:rsid w:val="002251C8"/>
    <w:rsid w:val="0023600D"/>
    <w:rsid w:val="00241482"/>
    <w:rsid w:val="00261E7B"/>
    <w:rsid w:val="00262B06"/>
    <w:rsid w:val="00283142"/>
    <w:rsid w:val="00293BB8"/>
    <w:rsid w:val="002954B8"/>
    <w:rsid w:val="002A4A92"/>
    <w:rsid w:val="002B0852"/>
    <w:rsid w:val="002B4DC5"/>
    <w:rsid w:val="002C0662"/>
    <w:rsid w:val="002D5478"/>
    <w:rsid w:val="00320ECB"/>
    <w:rsid w:val="00344FC0"/>
    <w:rsid w:val="00377A0D"/>
    <w:rsid w:val="00382737"/>
    <w:rsid w:val="003E02DA"/>
    <w:rsid w:val="003E1692"/>
    <w:rsid w:val="003E7783"/>
    <w:rsid w:val="003F6254"/>
    <w:rsid w:val="00442A0E"/>
    <w:rsid w:val="00443C70"/>
    <w:rsid w:val="004A4C74"/>
    <w:rsid w:val="004E5226"/>
    <w:rsid w:val="004E6AB2"/>
    <w:rsid w:val="004E70E8"/>
    <w:rsid w:val="0050447A"/>
    <w:rsid w:val="00535F87"/>
    <w:rsid w:val="00564622"/>
    <w:rsid w:val="00580ACB"/>
    <w:rsid w:val="005A3E0B"/>
    <w:rsid w:val="005A415B"/>
    <w:rsid w:val="005B3227"/>
    <w:rsid w:val="005C3934"/>
    <w:rsid w:val="00637E53"/>
    <w:rsid w:val="0067056E"/>
    <w:rsid w:val="0068094B"/>
    <w:rsid w:val="00686284"/>
    <w:rsid w:val="006917DB"/>
    <w:rsid w:val="006F19D0"/>
    <w:rsid w:val="0073402D"/>
    <w:rsid w:val="00792D43"/>
    <w:rsid w:val="007B30FE"/>
    <w:rsid w:val="007B7A61"/>
    <w:rsid w:val="007E1FA8"/>
    <w:rsid w:val="007E6083"/>
    <w:rsid w:val="00855181"/>
    <w:rsid w:val="00882F23"/>
    <w:rsid w:val="0089047A"/>
    <w:rsid w:val="008A1020"/>
    <w:rsid w:val="008A1250"/>
    <w:rsid w:val="008A1FCF"/>
    <w:rsid w:val="008B1112"/>
    <w:rsid w:val="008C78F5"/>
    <w:rsid w:val="008D315C"/>
    <w:rsid w:val="00914419"/>
    <w:rsid w:val="00950FD5"/>
    <w:rsid w:val="00962E61"/>
    <w:rsid w:val="00986331"/>
    <w:rsid w:val="00997CCD"/>
    <w:rsid w:val="009A0319"/>
    <w:rsid w:val="009A6667"/>
    <w:rsid w:val="009C7105"/>
    <w:rsid w:val="009E2694"/>
    <w:rsid w:val="00A122BB"/>
    <w:rsid w:val="00A37F9E"/>
    <w:rsid w:val="00A4537C"/>
    <w:rsid w:val="00A93ECC"/>
    <w:rsid w:val="00AB7FE5"/>
    <w:rsid w:val="00AC1E5A"/>
    <w:rsid w:val="00B14E21"/>
    <w:rsid w:val="00B54AD3"/>
    <w:rsid w:val="00B62B99"/>
    <w:rsid w:val="00B643D0"/>
    <w:rsid w:val="00B71E93"/>
    <w:rsid w:val="00B87E22"/>
    <w:rsid w:val="00BA3E51"/>
    <w:rsid w:val="00BB3142"/>
    <w:rsid w:val="00BD6049"/>
    <w:rsid w:val="00C155FC"/>
    <w:rsid w:val="00C359B8"/>
    <w:rsid w:val="00C532FC"/>
    <w:rsid w:val="00C75D84"/>
    <w:rsid w:val="00C857CB"/>
    <w:rsid w:val="00CA5CD9"/>
    <w:rsid w:val="00CC5ED4"/>
    <w:rsid w:val="00D04093"/>
    <w:rsid w:val="00D0794D"/>
    <w:rsid w:val="00D140DF"/>
    <w:rsid w:val="00D666BB"/>
    <w:rsid w:val="00D720DF"/>
    <w:rsid w:val="00D92ED4"/>
    <w:rsid w:val="00D94ABF"/>
    <w:rsid w:val="00DD51B1"/>
    <w:rsid w:val="00E20245"/>
    <w:rsid w:val="00E4379F"/>
    <w:rsid w:val="00E65596"/>
    <w:rsid w:val="00EA0042"/>
    <w:rsid w:val="00EB1D1B"/>
    <w:rsid w:val="00F36875"/>
    <w:rsid w:val="00F51E3E"/>
    <w:rsid w:val="00F51EE4"/>
    <w:rsid w:val="00F53B71"/>
    <w:rsid w:val="00F716E1"/>
    <w:rsid w:val="00F908C3"/>
    <w:rsid w:val="00F91753"/>
    <w:rsid w:val="00FB1F01"/>
    <w:rsid w:val="00FB48D3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C87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42"/>
    <w:rPr>
      <w:color w:val="4C4C4C" w:themeColor="background2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46587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5ED4"/>
    <w:rPr>
      <w:rFonts w:eastAsiaTheme="majorEastAsia" w:cstheme="majorBidi"/>
      <w:color w:val="465870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C5ED4"/>
    <w:pPr>
      <w:numPr>
        <w:numId w:val="1"/>
      </w:numPr>
      <w:spacing w:before="60" w:after="60" w:line="400" w:lineRule="exact"/>
      <w:ind w:left="360"/>
      <w:contextualSpacing/>
    </w:pPr>
    <w:rPr>
      <w:caps/>
      <w:color w:val="465870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CC5ED4"/>
    <w:pPr>
      <w:spacing w:before="40" w:after="40"/>
    </w:pPr>
    <w:rPr>
      <w:color w:val="5F483E" w:themeColor="accent4" w:themeShade="BF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CC5ED4"/>
    <w:rPr>
      <w:color w:val="5F483E" w:themeColor="accent4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ser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82D007C82640BA9F0B158161414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E397D-BC29-4AF1-B205-FCEBA52B1F38}"/>
      </w:docPartPr>
      <w:docPartBody>
        <w:p w:rsidR="00FC5A49" w:rsidRDefault="00000000">
          <w:pPr>
            <w:pStyle w:val="5582D007C82640BA9F0B1581614146DC"/>
          </w:pPr>
          <w:r w:rsidRPr="00173B36">
            <w:t>CONTACT</w:t>
          </w:r>
        </w:p>
      </w:docPartBody>
    </w:docPart>
    <w:docPart>
      <w:docPartPr>
        <w:name w:val="9BF26A8EE3CF456B933BC86DEAA41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FBD15-617C-4BE5-B749-6E24DBF8FAC8}"/>
      </w:docPartPr>
      <w:docPartBody>
        <w:p w:rsidR="00FC5A49" w:rsidRDefault="00000000">
          <w:pPr>
            <w:pStyle w:val="9BF26A8EE3CF456B933BC86DEAA4118C"/>
          </w:pPr>
          <w:r w:rsidRPr="00173B36">
            <w:t>SKILLS</w:t>
          </w:r>
        </w:p>
      </w:docPartBody>
    </w:docPart>
    <w:docPart>
      <w:docPartPr>
        <w:name w:val="7873FD97BA434C7D98BFF5361DF9E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BB170-52AA-4AFD-8200-1483D70DF235}"/>
      </w:docPartPr>
      <w:docPartBody>
        <w:p w:rsidR="00FC5A49" w:rsidRDefault="00000000">
          <w:pPr>
            <w:pStyle w:val="7873FD97BA434C7D98BFF5361DF9E0ED"/>
          </w:pPr>
          <w:r w:rsidRPr="00173B36">
            <w:t>EXPERIENCE</w:t>
          </w:r>
        </w:p>
      </w:docPartBody>
    </w:docPart>
    <w:docPart>
      <w:docPartPr>
        <w:name w:val="5661FBE2EF774F558B73D39CA9A2E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07956-604B-4AD5-B808-2CD173E43107}"/>
      </w:docPartPr>
      <w:docPartBody>
        <w:p w:rsidR="00FC5A49" w:rsidRDefault="00000000">
          <w:pPr>
            <w:pStyle w:val="5661FBE2EF774F558B73D39CA9A2E67B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555275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CC"/>
    <w:rsid w:val="001A19B7"/>
    <w:rsid w:val="001F23B4"/>
    <w:rsid w:val="00303271"/>
    <w:rsid w:val="00736C7E"/>
    <w:rsid w:val="007830CC"/>
    <w:rsid w:val="007B53AD"/>
    <w:rsid w:val="00AB0CB1"/>
    <w:rsid w:val="00FB2949"/>
    <w:rsid w:val="00FC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82D007C82640BA9F0B1581614146DC">
    <w:name w:val="5582D007C82640BA9F0B1581614146DC"/>
  </w:style>
  <w:style w:type="paragraph" w:customStyle="1" w:styleId="9BF26A8EE3CF456B933BC86DEAA4118C">
    <w:name w:val="9BF26A8EE3CF456B933BC86DEAA4118C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sz w:val="26"/>
      <w:szCs w:val="18"/>
    </w:rPr>
  </w:style>
  <w:style w:type="paragraph" w:customStyle="1" w:styleId="7873FD97BA434C7D98BFF5361DF9E0ED">
    <w:name w:val="7873FD97BA434C7D98BFF5361DF9E0ED"/>
  </w:style>
  <w:style w:type="paragraph" w:customStyle="1" w:styleId="5661FBE2EF774F558B73D39CA9A2E67B">
    <w:name w:val="5661FBE2EF774F558B73D39CA9A2E6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</Template>
  <TotalTime>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2022-09-14T14:54:00Z</dcterms:created>
  <dcterms:modified xsi:type="dcterms:W3CDTF">2023-10-17T15:35:00Z</dcterms:modified>
</cp:coreProperties>
</file>